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8ED9" w14:textId="1A14CDFD" w:rsidR="00E94641" w:rsidRDefault="00BF3DB8" w:rsidP="00BF3DB8">
      <w:r>
        <w:t xml:space="preserve">The current network setup for ubuntu server is the default one. I did </w:t>
      </w:r>
      <w:r>
        <w:t>have</w:t>
      </w:r>
      <w:r>
        <w:t xml:space="preserve"> to change some settings to how Virtual box sets the default network</w:t>
      </w:r>
      <w:r>
        <w:t>. Normally the Ip address that is set on the VM allows you to connect to the internet, but when I tired to upload files to it would not find it.</w:t>
      </w:r>
    </w:p>
    <w:p w14:paraId="1A11D7B9" w14:textId="4B85A297" w:rsidR="00BF3DB8" w:rsidRDefault="00BF3DB8" w:rsidP="00BF3DB8">
      <w:r>
        <w:t xml:space="preserve">I had to set it up in a way that it uses the physical network interface attached to my computer </w:t>
      </w:r>
      <w:r w:rsidR="002A038B">
        <w:t>to</w:t>
      </w:r>
      <w:r>
        <w:t xml:space="preserve"> allow it to be found on my network.</w:t>
      </w:r>
    </w:p>
    <w:p w14:paraId="2BE097E2" w14:textId="59D7E31B" w:rsidR="002A038B" w:rsidRDefault="002A038B" w:rsidP="00BF3DB8">
      <w:r>
        <w:t>I had to repeat the same configuration on both servers since they are running as virtual machines on my computer.</w:t>
      </w:r>
    </w:p>
    <w:p w14:paraId="4A306B09" w14:textId="23C6D0E7" w:rsidR="00006863" w:rsidRDefault="00006863" w:rsidP="00BF3DB8">
      <w:r>
        <w:t>Both servers are getting their network from this network interface cards</w:t>
      </w:r>
    </w:p>
    <w:p w14:paraId="1D48F6AD" w14:textId="1512BFFA" w:rsidR="00006863" w:rsidRDefault="007F089B" w:rsidP="00BF3DB8">
      <w:r>
        <w:rPr>
          <w:noProof/>
        </w:rPr>
        <w:drawing>
          <wp:inline distT="0" distB="0" distL="0" distR="0" wp14:anchorId="0B5BA401" wp14:editId="55AF6718">
            <wp:extent cx="5890770" cy="441998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58FD" w14:textId="48D870FE" w:rsidR="00BF3DB8" w:rsidRDefault="00BF3DB8" w:rsidP="00BF3DB8">
      <w:r>
        <w:t>I updated the net-tools on 03/04/2023</w:t>
      </w:r>
    </w:p>
    <w:sectPr w:rsidR="00BF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45794919">
    <w:abstractNumId w:val="11"/>
  </w:num>
  <w:num w:numId="2" w16cid:durableId="754133096">
    <w:abstractNumId w:val="10"/>
  </w:num>
  <w:num w:numId="3" w16cid:durableId="2029865845">
    <w:abstractNumId w:val="13"/>
  </w:num>
  <w:num w:numId="4" w16cid:durableId="102654930">
    <w:abstractNumId w:val="12"/>
  </w:num>
  <w:num w:numId="5" w16cid:durableId="10307348">
    <w:abstractNumId w:val="9"/>
  </w:num>
  <w:num w:numId="6" w16cid:durableId="1754935041">
    <w:abstractNumId w:val="7"/>
  </w:num>
  <w:num w:numId="7" w16cid:durableId="1736660526">
    <w:abstractNumId w:val="6"/>
  </w:num>
  <w:num w:numId="8" w16cid:durableId="1037435845">
    <w:abstractNumId w:val="5"/>
  </w:num>
  <w:num w:numId="9" w16cid:durableId="656540354">
    <w:abstractNumId w:val="4"/>
  </w:num>
  <w:num w:numId="10" w16cid:durableId="2121610463">
    <w:abstractNumId w:val="8"/>
  </w:num>
  <w:num w:numId="11" w16cid:durableId="1278026703">
    <w:abstractNumId w:val="3"/>
  </w:num>
  <w:num w:numId="12" w16cid:durableId="1344160311">
    <w:abstractNumId w:val="2"/>
  </w:num>
  <w:num w:numId="13" w16cid:durableId="1556508993">
    <w:abstractNumId w:val="1"/>
  </w:num>
  <w:num w:numId="14" w16cid:durableId="74849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B8"/>
    <w:rsid w:val="000005E5"/>
    <w:rsid w:val="00006863"/>
    <w:rsid w:val="002A038B"/>
    <w:rsid w:val="00442B3C"/>
    <w:rsid w:val="0060244A"/>
    <w:rsid w:val="007F089B"/>
    <w:rsid w:val="00BF3DB8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2039"/>
  <w15:chartTrackingRefBased/>
  <w15:docId w15:val="{064C6FB8-D88C-4F42-8805-4DFE2A72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el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21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Roselio Leger</dc:creator>
  <cp:lastModifiedBy>Roselio Leger</cp:lastModifiedBy>
  <cp:revision>3</cp:revision>
  <dcterms:created xsi:type="dcterms:W3CDTF">2023-03-05T02:38:00Z</dcterms:created>
  <dcterms:modified xsi:type="dcterms:W3CDTF">2023-03-05T02:59:00Z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